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8F8F07DFCEFE4990AEDE11183F7C45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D318B37" w14:textId="6CD165B0" w:rsidR="00D62895" w:rsidRPr="00427FD1" w:rsidRDefault="0035609E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 w:rsidRPr="00427FD1">
            <w:rPr>
              <w:sz w:val="36"/>
              <w:szCs w:val="36"/>
            </w:rPr>
            <w:t>OurSpace – üK223</w:t>
          </w:r>
        </w:p>
      </w:sdtContent>
    </w:sdt>
    <w:p w14:paraId="70B6A5CD" w14:textId="776E752B" w:rsidR="00D62895" w:rsidRPr="0035609E" w:rsidRDefault="007569A8" w:rsidP="007569A8">
      <w:pPr>
        <w:pStyle w:val="UntertitelnichtIndexiert"/>
      </w:pPr>
      <w:r w:rsidRPr="0035609E">
        <w:t xml:space="preserve">Thema: </w:t>
      </w:r>
      <w:sdt>
        <w:sdtPr>
          <w:alias w:val="Betreff"/>
          <w:tag w:val=""/>
          <w:id w:val="687183049"/>
          <w:placeholder>
            <w:docPart w:val="A45706E286AA4227ABC2C3AA1BBC8C9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5609E" w:rsidRPr="0035609E">
            <w:t>Social Media Website Gruppe 5</w:t>
          </w:r>
        </w:sdtContent>
      </w:sdt>
    </w:p>
    <w:p w14:paraId="2A03AE2C" w14:textId="77777777" w:rsidR="00D62895" w:rsidRDefault="00D62895" w:rsidP="00F12074">
      <w:pPr>
        <w:pStyle w:val="UntertitelnichtIndexiert"/>
      </w:pPr>
      <w:r>
        <w:t>Dokumentinformationen</w:t>
      </w:r>
    </w:p>
    <w:p w14:paraId="6A3D9BD5" w14:textId="07276ADB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427FD1">
        <w:rPr>
          <w:sz w:val="20"/>
          <w:szCs w:val="20"/>
        </w:rPr>
        <w:t>OurSpace</w:t>
      </w:r>
    </w:p>
    <w:p w14:paraId="58903004" w14:textId="347DF733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BD1FCC">
        <w:rPr>
          <w:noProof/>
          <w:sz w:val="20"/>
          <w:szCs w:val="20"/>
        </w:rPr>
        <w:t>08.09.2023</w:t>
      </w:r>
      <w:r>
        <w:rPr>
          <w:sz w:val="20"/>
          <w:szCs w:val="20"/>
        </w:rPr>
        <w:fldChar w:fldCharType="end"/>
      </w:r>
    </w:p>
    <w:p w14:paraId="2E8EEA09" w14:textId="77777777" w:rsidR="00D62895" w:rsidRDefault="00D62895" w:rsidP="00F12074">
      <w:pPr>
        <w:pStyle w:val="UntertitelnichtIndexiert"/>
      </w:pPr>
      <w:r>
        <w:t>Autoreninformationen</w:t>
      </w:r>
    </w:p>
    <w:p w14:paraId="7F60C5BB" w14:textId="43D77DCC" w:rsidR="0035609E" w:rsidRDefault="00D62895" w:rsidP="0035609E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 w:rsidR="0035609E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-274484710"/>
          <w:placeholder>
            <w:docPart w:val="10760888A921443B93A2582A4CA5E9B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35609E">
            <w:rPr>
              <w:sz w:val="20"/>
              <w:szCs w:val="20"/>
            </w:rPr>
            <w:t>Aurora Gjemaj</w:t>
          </w:r>
        </w:sdtContent>
      </w:sdt>
    </w:p>
    <w:p w14:paraId="6C2B9030" w14:textId="3E8E8AC6" w:rsidR="0035609E" w:rsidRDefault="0035609E" w:rsidP="0035609E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</w:p>
    <w:p w14:paraId="642F7650" w14:textId="195D35E5" w:rsidR="00D62895" w:rsidRDefault="00D62895" w:rsidP="0035609E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  <w:r w:rsidR="0035609E">
        <w:rPr>
          <w:sz w:val="20"/>
          <w:szCs w:val="20"/>
        </w:rPr>
        <w:t>Nikola Bogosavljevic</w:t>
      </w:r>
    </w:p>
    <w:p w14:paraId="0BDAC324" w14:textId="77777777" w:rsidR="00D62895" w:rsidRDefault="00D62895" w:rsidP="00D62895">
      <w:pPr>
        <w:spacing w:after="200" w:line="276" w:lineRule="auto"/>
      </w:pPr>
    </w:p>
    <w:p w14:paraId="627CFB04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6FB6B878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74B4C7B1" w14:textId="78580149" w:rsidR="00F65DFB" w:rsidRDefault="001B4442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145076408" w:history="1">
        <w:r w:rsidR="00F65DFB" w:rsidRPr="00BE5362">
          <w:rPr>
            <w:rStyle w:val="Hyperlink"/>
          </w:rPr>
          <w:t>1</w:t>
        </w:r>
        <w:r w:rsidR="00F65DFB"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="00F65DFB" w:rsidRPr="00BE5362">
          <w:rPr>
            <w:rStyle w:val="Hyperlink"/>
          </w:rPr>
          <w:t>Domänenmodell</w:t>
        </w:r>
        <w:r w:rsidR="00F65DFB">
          <w:rPr>
            <w:webHidden/>
          </w:rPr>
          <w:tab/>
        </w:r>
        <w:r w:rsidR="00F65DFB">
          <w:rPr>
            <w:webHidden/>
          </w:rPr>
          <w:fldChar w:fldCharType="begin"/>
        </w:r>
        <w:r w:rsidR="00F65DFB">
          <w:rPr>
            <w:webHidden/>
          </w:rPr>
          <w:instrText xml:space="preserve"> PAGEREF _Toc145076408 \h </w:instrText>
        </w:r>
        <w:r w:rsidR="00F65DFB">
          <w:rPr>
            <w:webHidden/>
          </w:rPr>
        </w:r>
        <w:r w:rsidR="00F65DFB">
          <w:rPr>
            <w:webHidden/>
          </w:rPr>
          <w:fldChar w:fldCharType="separate"/>
        </w:r>
        <w:r w:rsidR="00BD1FCC">
          <w:rPr>
            <w:webHidden/>
          </w:rPr>
          <w:t>3</w:t>
        </w:r>
        <w:r w:rsidR="00F65DFB">
          <w:rPr>
            <w:webHidden/>
          </w:rPr>
          <w:fldChar w:fldCharType="end"/>
        </w:r>
      </w:hyperlink>
    </w:p>
    <w:p w14:paraId="565DB867" w14:textId="36EE7155" w:rsidR="00F65DFB" w:rsidRDefault="00F65DFB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6409" w:history="1">
        <w:r w:rsidRPr="00BE5362">
          <w:rPr>
            <w:rStyle w:val="Hyperlink"/>
          </w:rPr>
          <w:t>2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BE5362">
          <w:rPr>
            <w:rStyle w:val="Hyperlink"/>
          </w:rPr>
          <w:t>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_Toc145076409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D1FC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781EDB" w14:textId="37A3CF4E" w:rsidR="00F65DFB" w:rsidRDefault="00F65DF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kern w:val="2"/>
          <w:sz w:val="22"/>
          <w:lang/>
          <w14:ligatures w14:val="standardContextual"/>
        </w:rPr>
      </w:pPr>
      <w:hyperlink w:anchor="_Toc145076410" w:history="1">
        <w:r w:rsidRPr="00BE5362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kern w:val="2"/>
            <w:sz w:val="22"/>
            <w:lang/>
            <w14:ligatures w14:val="standardContextual"/>
          </w:rPr>
          <w:tab/>
        </w:r>
        <w:r w:rsidRPr="00BE5362">
          <w:rPr>
            <w:rStyle w:val="Hyperlink"/>
            <w:noProof/>
          </w:rPr>
          <w:t>Entscheidung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_Toc145076410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F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4B6C9" w14:textId="249D1F0B" w:rsidR="00F65DFB" w:rsidRDefault="00F65DF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kern w:val="2"/>
          <w:sz w:val="22"/>
          <w:lang/>
          <w14:ligatures w14:val="standardContextual"/>
        </w:rPr>
      </w:pPr>
      <w:hyperlink w:anchor="_Toc145076411" w:history="1">
        <w:r w:rsidRPr="00BE5362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kern w:val="2"/>
            <w:sz w:val="22"/>
            <w:lang/>
            <w14:ligatures w14:val="standardContextual"/>
          </w:rPr>
          <w:tab/>
        </w:r>
        <w:r w:rsidRPr="00BE5362">
          <w:rPr>
            <w:rStyle w:val="Hyperlink"/>
            <w:noProof/>
          </w:rPr>
          <w:t>Use-Case 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_Toc145076411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F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52732" w14:textId="7412F9DD" w:rsidR="00F65DFB" w:rsidRDefault="00F65DFB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6412" w:history="1">
        <w:r w:rsidRPr="00BE5362">
          <w:rPr>
            <w:rStyle w:val="Hyperlink"/>
          </w:rPr>
          <w:t>3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BE5362">
          <w:rPr>
            <w:rStyle w:val="Hyperlink"/>
          </w:rPr>
          <w:t>Use-Case 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_Toc145076412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D1FC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5D6B7A" w14:textId="3CE14D3F" w:rsidR="00F65DFB" w:rsidRDefault="00F65DFB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6413" w:history="1">
        <w:r w:rsidRPr="00BE5362">
          <w:rPr>
            <w:rStyle w:val="Hyperlink"/>
          </w:rPr>
          <w:t>4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BE5362">
          <w:rPr>
            <w:rStyle w:val="Hyperlink"/>
          </w:rPr>
          <w:t>Sequenz-Diagramm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_Toc145076413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D1FC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0F0F7A5" w14:textId="570A6798" w:rsidR="00F65DFB" w:rsidRDefault="00F65DFB">
      <w:pPr>
        <w:pStyle w:val="Verzeichnis1"/>
        <w:rPr>
          <w:rFonts w:asciiTheme="minorHAnsi" w:hAnsiTheme="minorHAnsi"/>
          <w:kern w:val="2"/>
          <w:sz w:val="22"/>
          <w:lang/>
          <w14:ligatures w14:val="standardContextual"/>
        </w:rPr>
      </w:pPr>
      <w:hyperlink w:anchor="_Toc145076414" w:history="1">
        <w:r w:rsidRPr="00BE5362">
          <w:rPr>
            <w:rStyle w:val="Hyperlink"/>
          </w:rPr>
          <w:t>5</w:t>
        </w:r>
        <w:r>
          <w:rPr>
            <w:rFonts w:asciiTheme="minorHAnsi" w:hAnsiTheme="minorHAnsi"/>
            <w:kern w:val="2"/>
            <w:sz w:val="22"/>
            <w:lang/>
            <w14:ligatures w14:val="standardContextual"/>
          </w:rPr>
          <w:tab/>
        </w:r>
        <w:r w:rsidRPr="00BE5362">
          <w:rPr>
            <w:rStyle w:val="Hyperlink"/>
          </w:rPr>
          <w:t>Swagger 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_Toc145076414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D1FC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FBE14DB" w14:textId="575943FD" w:rsidR="00B26CF3" w:rsidRDefault="001B4442" w:rsidP="0035609E">
      <w:pPr>
        <w:pStyle w:val="Untertitel"/>
      </w:pPr>
      <w:r>
        <w:fldChar w:fldCharType="end"/>
      </w:r>
    </w:p>
    <w:p w14:paraId="0A32C97D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6E31612F" w14:textId="090B579B" w:rsidR="00812836" w:rsidRDefault="00FD66D9" w:rsidP="00FD66D9">
      <w:pPr>
        <w:pStyle w:val="berschrift1"/>
      </w:pPr>
      <w:bookmarkStart w:id="20" w:name="_Toc303332170"/>
      <w:bookmarkStart w:id="21" w:name="_Toc269125073"/>
      <w:bookmarkStart w:id="22" w:name="_Toc145076408"/>
      <w:r>
        <w:lastRenderedPageBreak/>
        <w:t>Domänenmodell</w:t>
      </w:r>
      <w:bookmarkEnd w:id="20"/>
      <w:bookmarkEnd w:id="21"/>
      <w:bookmarkEnd w:id="22"/>
    </w:p>
    <w:p w14:paraId="30E11DAA" w14:textId="01E70F40" w:rsidR="00FD66D9" w:rsidRDefault="00FD66D9" w:rsidP="00FD66D9">
      <w:r>
        <w:t>Hier sieht man alle Domains, die Attribute und die Verbindungen mit anderen Domains.</w:t>
      </w:r>
    </w:p>
    <w:p w14:paraId="7253E32E" w14:textId="77777777" w:rsidR="00427FD1" w:rsidRDefault="00427FD1" w:rsidP="00FD66D9"/>
    <w:p w14:paraId="4E26980A" w14:textId="5BB5DA06" w:rsidR="00FD66D9" w:rsidRDefault="00075D75" w:rsidP="00427FD1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05C2B0A4" wp14:editId="2D0844DD">
            <wp:extent cx="5939790" cy="4523105"/>
            <wp:effectExtent l="0" t="0" r="3810" b="0"/>
            <wp:docPr id="355552290" name="Grafik 1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5D1C" w14:textId="77777777" w:rsidR="00427FD1" w:rsidRPr="00427FD1" w:rsidRDefault="00427FD1" w:rsidP="00427FD1"/>
    <w:p w14:paraId="0441DBAE" w14:textId="77777777" w:rsidR="00427FD1" w:rsidRPr="00427FD1" w:rsidRDefault="00427FD1" w:rsidP="00427FD1"/>
    <w:p w14:paraId="12C62C7A" w14:textId="77777777" w:rsidR="00427FD1" w:rsidRPr="00427FD1" w:rsidRDefault="00427FD1" w:rsidP="00427FD1"/>
    <w:p w14:paraId="71807F39" w14:textId="77777777" w:rsidR="00427FD1" w:rsidRPr="00427FD1" w:rsidRDefault="00427FD1" w:rsidP="00427FD1"/>
    <w:p w14:paraId="5FDDE422" w14:textId="77777777" w:rsidR="00427FD1" w:rsidRPr="00427FD1" w:rsidRDefault="00427FD1" w:rsidP="00427FD1"/>
    <w:p w14:paraId="4F755BED" w14:textId="77777777" w:rsidR="00427FD1" w:rsidRPr="00427FD1" w:rsidRDefault="00427FD1" w:rsidP="00427FD1"/>
    <w:p w14:paraId="16821DC0" w14:textId="77777777" w:rsidR="00427FD1" w:rsidRPr="00427FD1" w:rsidRDefault="00427FD1" w:rsidP="00427FD1"/>
    <w:p w14:paraId="00241772" w14:textId="77777777" w:rsidR="00427FD1" w:rsidRDefault="00427FD1" w:rsidP="00427FD1">
      <w:pPr>
        <w:jc w:val="right"/>
      </w:pPr>
    </w:p>
    <w:p w14:paraId="6740E81C" w14:textId="77777777" w:rsidR="00427FD1" w:rsidRDefault="00427FD1" w:rsidP="00427FD1">
      <w:pPr>
        <w:jc w:val="right"/>
      </w:pPr>
    </w:p>
    <w:p w14:paraId="6BE25406" w14:textId="77777777" w:rsidR="00427FD1" w:rsidRDefault="00427FD1" w:rsidP="00427FD1">
      <w:pPr>
        <w:jc w:val="right"/>
      </w:pPr>
    </w:p>
    <w:p w14:paraId="7834E112" w14:textId="07AE0C81" w:rsidR="00427FD1" w:rsidRDefault="00427FD1" w:rsidP="00427FD1">
      <w:pPr>
        <w:pStyle w:val="berschrift1"/>
      </w:pPr>
      <w:bookmarkStart w:id="23" w:name="_Toc145076409"/>
      <w:r>
        <w:lastRenderedPageBreak/>
        <w:t>Testing</w:t>
      </w:r>
      <w:bookmarkEnd w:id="23"/>
    </w:p>
    <w:p w14:paraId="30CF3685" w14:textId="4800927E" w:rsidR="00427FD1" w:rsidRDefault="00427FD1" w:rsidP="00427FD1">
      <w:pPr>
        <w:pStyle w:val="berschrift2"/>
      </w:pPr>
      <w:bookmarkStart w:id="24" w:name="_Toc145076410"/>
      <w:r>
        <w:t>Entscheidung</w:t>
      </w:r>
      <w:bookmarkEnd w:id="24"/>
    </w:p>
    <w:p w14:paraId="0C903662" w14:textId="00C9BD3E" w:rsidR="00427FD1" w:rsidRDefault="00427FD1" w:rsidP="00427FD1">
      <w:r>
        <w:t xml:space="preserve">Wir haben uns entschieden ein Endpoint in Cypress zu testen und den Rest in Postman. </w:t>
      </w:r>
      <w:r w:rsidR="00075D75">
        <w:t>In Cypress werden wir das Erstellen von Posts testen.</w:t>
      </w:r>
      <w:r w:rsidR="00F65DFB">
        <w:t xml:space="preserve"> Die Postmethode, die wir testen, ist: /imagepost/create.</w:t>
      </w:r>
    </w:p>
    <w:p w14:paraId="22045D39" w14:textId="014D5E4B" w:rsidR="00075D75" w:rsidRDefault="00075D75" w:rsidP="00075D75">
      <w:pPr>
        <w:pStyle w:val="berschrift2"/>
      </w:pPr>
      <w:bookmarkStart w:id="25" w:name="_Toc145076411"/>
      <w:r>
        <w:t>Use-Case Beschreibung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75D75" w:rsidRPr="005121B5" w14:paraId="512DA3CA" w14:textId="77777777" w:rsidTr="00075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shd w:val="clear" w:color="auto" w:fill="FFFFFF" w:themeFill="background1"/>
          </w:tcPr>
          <w:p w14:paraId="18294C52" w14:textId="77777777" w:rsidR="00075D75" w:rsidRPr="005121B5" w:rsidRDefault="00075D75" w:rsidP="007A4556">
            <w:pPr>
              <w:jc w:val="right"/>
            </w:pPr>
            <w:r>
              <w:t xml:space="preserve">Actor(s): </w:t>
            </w:r>
          </w:p>
        </w:tc>
        <w:tc>
          <w:tcPr>
            <w:tcW w:w="6186" w:type="dxa"/>
            <w:shd w:val="clear" w:color="auto" w:fill="FFFFFF" w:themeFill="background1"/>
          </w:tcPr>
          <w:p w14:paraId="03619213" w14:textId="77777777" w:rsidR="00075D75" w:rsidRPr="005121B5" w:rsidRDefault="00075D75" w:rsidP="007A4556">
            <w:r>
              <w:t>Admin, User</w:t>
            </w:r>
          </w:p>
        </w:tc>
      </w:tr>
      <w:tr w:rsidR="00075D75" w:rsidRPr="004E510C" w14:paraId="55DC07CA" w14:textId="77777777" w:rsidTr="007A4556">
        <w:tc>
          <w:tcPr>
            <w:tcW w:w="2830" w:type="dxa"/>
          </w:tcPr>
          <w:p w14:paraId="5EF161C2" w14:textId="77777777" w:rsidR="00075D75" w:rsidRPr="005121B5" w:rsidRDefault="00075D75" w:rsidP="007A4556">
            <w:pPr>
              <w:jc w:val="right"/>
            </w:pPr>
            <w:r>
              <w:t xml:space="preserve">Description: </w:t>
            </w:r>
          </w:p>
        </w:tc>
        <w:tc>
          <w:tcPr>
            <w:tcW w:w="6186" w:type="dxa"/>
          </w:tcPr>
          <w:p w14:paraId="6D404676" w14:textId="77777777" w:rsidR="00075D75" w:rsidRPr="004E510C" w:rsidRDefault="00075D75" w:rsidP="007A4556">
            <w:r>
              <w:t>Ein User kann einen Image-Post erstellen, wo ein Bild beschrieben wird. Dieser Post kann von anderen Usern gesehen und geliked werden</w:t>
            </w:r>
          </w:p>
        </w:tc>
      </w:tr>
      <w:tr w:rsidR="00075D75" w14:paraId="0DA34D69" w14:textId="77777777" w:rsidTr="007A4556">
        <w:tc>
          <w:tcPr>
            <w:tcW w:w="2830" w:type="dxa"/>
          </w:tcPr>
          <w:p w14:paraId="7523B203" w14:textId="77777777" w:rsidR="00075D75" w:rsidRPr="004E510C" w:rsidRDefault="00075D75" w:rsidP="007A4556">
            <w:pPr>
              <w:jc w:val="right"/>
            </w:pPr>
            <w:r>
              <w:t xml:space="preserve">Preconditions: </w:t>
            </w:r>
          </w:p>
        </w:tc>
        <w:tc>
          <w:tcPr>
            <w:tcW w:w="6186" w:type="dxa"/>
          </w:tcPr>
          <w:p w14:paraId="757110ED" w14:textId="77777777" w:rsidR="00075D75" w:rsidRDefault="00075D75" w:rsidP="00075D75">
            <w:pPr>
              <w:pStyle w:val="Listenabsatz"/>
              <w:numPr>
                <w:ilvl w:val="0"/>
                <w:numId w:val="9"/>
              </w:numPr>
              <w:spacing w:after="0"/>
            </w:pPr>
            <w:r>
              <w:t>Man ist mit einem validen User eingeloggt</w:t>
            </w:r>
          </w:p>
        </w:tc>
      </w:tr>
      <w:tr w:rsidR="00075D75" w14:paraId="033606D2" w14:textId="77777777" w:rsidTr="007A4556">
        <w:tc>
          <w:tcPr>
            <w:tcW w:w="2830" w:type="dxa"/>
          </w:tcPr>
          <w:p w14:paraId="4CDD6B9E" w14:textId="77777777" w:rsidR="00075D75" w:rsidRPr="004E510C" w:rsidRDefault="00075D75" w:rsidP="007A4556">
            <w:pPr>
              <w:jc w:val="right"/>
            </w:pPr>
            <w:r>
              <w:t xml:space="preserve">Postconditions: </w:t>
            </w:r>
          </w:p>
        </w:tc>
        <w:tc>
          <w:tcPr>
            <w:tcW w:w="6186" w:type="dxa"/>
          </w:tcPr>
          <w:p w14:paraId="65766842" w14:textId="77777777" w:rsidR="00075D75" w:rsidRPr="004E510C" w:rsidRDefault="00075D75" w:rsidP="00075D75">
            <w:pPr>
              <w:pStyle w:val="Listenabsatz"/>
              <w:numPr>
                <w:ilvl w:val="0"/>
                <w:numId w:val="9"/>
              </w:numPr>
              <w:spacing w:after="0"/>
              <w:rPr>
                <w:lang/>
              </w:rPr>
            </w:pPr>
            <w:r>
              <w:t>Der Post wird gespeichert</w:t>
            </w:r>
          </w:p>
          <w:p w14:paraId="0A8AA058" w14:textId="77777777" w:rsidR="00075D75" w:rsidRDefault="00075D75" w:rsidP="00075D75">
            <w:pPr>
              <w:pStyle w:val="Listenabsatz"/>
              <w:numPr>
                <w:ilvl w:val="0"/>
                <w:numId w:val="9"/>
              </w:numPr>
              <w:spacing w:after="0"/>
            </w:pPr>
            <w:r>
              <w:t>Der User wird zum Post navigiert</w:t>
            </w:r>
          </w:p>
        </w:tc>
      </w:tr>
      <w:tr w:rsidR="00075D75" w14:paraId="68180F51" w14:textId="77777777" w:rsidTr="007A4556">
        <w:tc>
          <w:tcPr>
            <w:tcW w:w="2830" w:type="dxa"/>
          </w:tcPr>
          <w:p w14:paraId="4AB05844" w14:textId="77777777" w:rsidR="00075D75" w:rsidRPr="004E510C" w:rsidRDefault="00075D75" w:rsidP="007A4556">
            <w:pPr>
              <w:jc w:val="right"/>
            </w:pPr>
            <w:r>
              <w:t xml:space="preserve">Normal Course: </w:t>
            </w:r>
          </w:p>
        </w:tc>
        <w:tc>
          <w:tcPr>
            <w:tcW w:w="6186" w:type="dxa"/>
          </w:tcPr>
          <w:p w14:paraId="6A370876" w14:textId="77777777" w:rsidR="00075D75" w:rsidRPr="00FF0970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  <w:rPr>
                <w:lang/>
              </w:rPr>
            </w:pPr>
            <w:r>
              <w:t>User loggt ein</w:t>
            </w:r>
          </w:p>
          <w:p w14:paraId="5C4C8CF4" w14:textId="77777777" w:rsidR="00075D75" w:rsidRPr="00FF0970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  <w:rPr>
                <w:lang/>
              </w:rPr>
            </w:pPr>
            <w:r>
              <w:t>User klickt in der Homepage auf dem Create new post button</w:t>
            </w:r>
          </w:p>
          <w:p w14:paraId="7FC850AB" w14:textId="77777777" w:rsidR="00075D75" w:rsidRPr="00FF0970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  <w:rPr>
                <w:lang/>
              </w:rPr>
            </w:pPr>
            <w:r>
              <w:t>User wählt ein Bild aus</w:t>
            </w:r>
          </w:p>
          <w:p w14:paraId="42CB9CC4" w14:textId="77777777" w:rsidR="00075D75" w:rsidRPr="004E510C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</w:pPr>
            <w:r>
              <w:t>User füllt die Beschreibung aus</w:t>
            </w:r>
          </w:p>
          <w:p w14:paraId="1849F3BB" w14:textId="77777777" w:rsidR="00075D75" w:rsidRDefault="00075D75" w:rsidP="00075D75">
            <w:pPr>
              <w:pStyle w:val="Listenabsatz"/>
              <w:numPr>
                <w:ilvl w:val="0"/>
                <w:numId w:val="10"/>
              </w:numPr>
              <w:spacing w:after="0"/>
            </w:pPr>
            <w:r>
              <w:t>User klickt den Create Post button</w:t>
            </w:r>
          </w:p>
        </w:tc>
      </w:tr>
      <w:tr w:rsidR="00075D75" w:rsidRPr="00FF0970" w14:paraId="04BE4DDB" w14:textId="77777777" w:rsidTr="007A4556">
        <w:tc>
          <w:tcPr>
            <w:tcW w:w="2830" w:type="dxa"/>
          </w:tcPr>
          <w:p w14:paraId="7E109414" w14:textId="77777777" w:rsidR="00075D75" w:rsidRPr="004E510C" w:rsidRDefault="00075D75" w:rsidP="007A4556">
            <w:pPr>
              <w:jc w:val="right"/>
            </w:pPr>
            <w:r>
              <w:t xml:space="preserve">Alternative Courses: </w:t>
            </w:r>
          </w:p>
        </w:tc>
        <w:tc>
          <w:tcPr>
            <w:tcW w:w="6186" w:type="dxa"/>
          </w:tcPr>
          <w:p w14:paraId="5D0DB48E" w14:textId="77777777" w:rsidR="00075D75" w:rsidRDefault="00075D75" w:rsidP="007A4556">
            <w:r>
              <w:t>2. Falls nicht eingeloggt, eine Nachricht anzeigen lassen, die zum Einloggen erinnert</w:t>
            </w:r>
          </w:p>
          <w:p w14:paraId="71D49E00" w14:textId="77777777" w:rsidR="00075D75" w:rsidRPr="00FF0970" w:rsidRDefault="00075D75" w:rsidP="007A4556">
            <w:r>
              <w:t>3. Falls die Beschreibung nicht ausgefüllt ist, dem User mitteilen, dass man es Ausfüllen muss</w:t>
            </w:r>
          </w:p>
        </w:tc>
      </w:tr>
    </w:tbl>
    <w:p w14:paraId="487F9348" w14:textId="77777777" w:rsidR="00075D75" w:rsidRPr="00075D75" w:rsidRDefault="00075D75" w:rsidP="00075D75"/>
    <w:p w14:paraId="489D6F0C" w14:textId="77777777" w:rsidR="00427FD1" w:rsidRPr="00427FD1" w:rsidRDefault="00427FD1" w:rsidP="00427FD1"/>
    <w:p w14:paraId="2D00B118" w14:textId="77777777" w:rsidR="00427FD1" w:rsidRPr="00427FD1" w:rsidRDefault="00427FD1" w:rsidP="00427FD1"/>
    <w:p w14:paraId="436B9A3B" w14:textId="77777777" w:rsidR="00427FD1" w:rsidRPr="00427FD1" w:rsidRDefault="00427FD1" w:rsidP="00427FD1"/>
    <w:p w14:paraId="7174FA33" w14:textId="77777777" w:rsidR="00427FD1" w:rsidRPr="00427FD1" w:rsidRDefault="00427FD1" w:rsidP="00427FD1"/>
    <w:p w14:paraId="7A05EEB2" w14:textId="77777777" w:rsidR="00427FD1" w:rsidRPr="00427FD1" w:rsidRDefault="00427FD1" w:rsidP="00427FD1"/>
    <w:p w14:paraId="19DCFA18" w14:textId="77777777" w:rsidR="00427FD1" w:rsidRPr="00427FD1" w:rsidRDefault="00427FD1" w:rsidP="00427FD1"/>
    <w:p w14:paraId="584B2871" w14:textId="77777777" w:rsidR="00427FD1" w:rsidRPr="00427FD1" w:rsidRDefault="00427FD1" w:rsidP="00427FD1"/>
    <w:p w14:paraId="09DBD9C0" w14:textId="77777777" w:rsidR="00427FD1" w:rsidRPr="00427FD1" w:rsidRDefault="00427FD1" w:rsidP="00427FD1"/>
    <w:p w14:paraId="174D5D75" w14:textId="77777777" w:rsidR="00427FD1" w:rsidRPr="00427FD1" w:rsidRDefault="00427FD1" w:rsidP="00427FD1"/>
    <w:p w14:paraId="40312D84" w14:textId="77777777" w:rsidR="00427FD1" w:rsidRPr="00427FD1" w:rsidRDefault="00427FD1" w:rsidP="00427FD1"/>
    <w:p w14:paraId="17451DF6" w14:textId="77777777" w:rsidR="00427FD1" w:rsidRPr="00427FD1" w:rsidRDefault="00427FD1" w:rsidP="00427FD1"/>
    <w:p w14:paraId="490704F0" w14:textId="77777777" w:rsidR="00427FD1" w:rsidRPr="00427FD1" w:rsidRDefault="00427FD1" w:rsidP="00427FD1"/>
    <w:p w14:paraId="3CA77F4F" w14:textId="77777777" w:rsidR="00427FD1" w:rsidRPr="00427FD1" w:rsidRDefault="00427FD1" w:rsidP="00427FD1"/>
    <w:p w14:paraId="253495AE" w14:textId="77777777" w:rsidR="00427FD1" w:rsidRPr="00427FD1" w:rsidRDefault="00427FD1" w:rsidP="00427FD1"/>
    <w:p w14:paraId="6EE2317A" w14:textId="77777777" w:rsidR="00427FD1" w:rsidRPr="00427FD1" w:rsidRDefault="00427FD1" w:rsidP="00427FD1"/>
    <w:p w14:paraId="3480E39F" w14:textId="39E838F9" w:rsidR="00427FD1" w:rsidRDefault="00075D75" w:rsidP="00075D75">
      <w:pPr>
        <w:pStyle w:val="berschrift1"/>
      </w:pPr>
      <w:bookmarkStart w:id="26" w:name="_Toc145076412"/>
      <w:r>
        <w:t>Use-Case Diagramm</w:t>
      </w:r>
      <w:bookmarkEnd w:id="26"/>
    </w:p>
    <w:p w14:paraId="6B49238C" w14:textId="12750120" w:rsidR="00075D75" w:rsidRDefault="00075D75" w:rsidP="00075D75">
      <w:r>
        <w:t>Auf dem Use-Case Diagramm kann man sehen wer welche Erlaubnisse hat.</w:t>
      </w:r>
    </w:p>
    <w:p w14:paraId="7E54C147" w14:textId="083CC06D" w:rsidR="00075D75" w:rsidRPr="00075D75" w:rsidRDefault="00075D75" w:rsidP="00075D75"/>
    <w:p w14:paraId="249254C7" w14:textId="2DB8D1D6" w:rsidR="00427FD1" w:rsidRPr="00427FD1" w:rsidRDefault="00075D75" w:rsidP="00427FD1">
      <w:r>
        <w:rPr>
          <w:noProof/>
        </w:rPr>
        <w:drawing>
          <wp:anchor distT="0" distB="0" distL="114300" distR="114300" simplePos="0" relativeHeight="251658240" behindDoc="1" locked="0" layoutInCell="1" allowOverlap="1" wp14:anchorId="3745E57C" wp14:editId="2656D4D6">
            <wp:simplePos x="0" y="0"/>
            <wp:positionH relativeFrom="page">
              <wp:align>center</wp:align>
            </wp:positionH>
            <wp:positionV relativeFrom="paragraph">
              <wp:posOffset>310515</wp:posOffset>
            </wp:positionV>
            <wp:extent cx="5928995" cy="6096000"/>
            <wp:effectExtent l="0" t="0" r="0" b="0"/>
            <wp:wrapTight wrapText="bothSides">
              <wp:wrapPolygon edited="0">
                <wp:start x="0" y="0"/>
                <wp:lineTo x="0" y="21533"/>
                <wp:lineTo x="21514" y="21533"/>
                <wp:lineTo x="21514" y="0"/>
                <wp:lineTo x="0" y="0"/>
              </wp:wrapPolygon>
            </wp:wrapTight>
            <wp:docPr id="985226177" name="Grafik 3" descr="Ein Bild, das Diagramm, Text, Reihe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26177" name="Grafik 3" descr="Ein Bild, das Diagramm, Text, Reihe, Mus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77807" w14:textId="77777777" w:rsidR="00427FD1" w:rsidRPr="00427FD1" w:rsidRDefault="00427FD1" w:rsidP="00427FD1"/>
    <w:p w14:paraId="6A9D0D38" w14:textId="77777777" w:rsidR="00427FD1" w:rsidRPr="00427FD1" w:rsidRDefault="00427FD1" w:rsidP="00427FD1"/>
    <w:p w14:paraId="793FDA2F" w14:textId="77777777" w:rsidR="00427FD1" w:rsidRDefault="00427FD1" w:rsidP="00427FD1"/>
    <w:p w14:paraId="0454EC55" w14:textId="77777777" w:rsidR="00075D75" w:rsidRDefault="00075D75" w:rsidP="00427FD1"/>
    <w:p w14:paraId="6817E2C3" w14:textId="77777777" w:rsidR="00075D75" w:rsidRDefault="00075D75" w:rsidP="00427FD1"/>
    <w:p w14:paraId="34EF0747" w14:textId="5380E3B7" w:rsidR="00075D75" w:rsidRDefault="00075D75" w:rsidP="00075D75">
      <w:pPr>
        <w:pStyle w:val="berschrift1"/>
      </w:pPr>
      <w:bookmarkStart w:id="27" w:name="_Toc145076413"/>
      <w:r>
        <w:t>Sequenz-Diagramm</w:t>
      </w:r>
      <w:bookmarkEnd w:id="27"/>
    </w:p>
    <w:p w14:paraId="071BADA6" w14:textId="713F750F" w:rsidR="00075D75" w:rsidRDefault="00F65DFB" w:rsidP="00075D75">
      <w:r>
        <w:t>Mit einem Sequenz-Diagramm kann man den Ablauf von einer Backend-Funktion visualisieren.</w:t>
      </w:r>
    </w:p>
    <w:p w14:paraId="78465973" w14:textId="121DD9D3" w:rsidR="00F65DFB" w:rsidRDefault="00F65DFB" w:rsidP="00075D75">
      <w:r w:rsidRPr="00176D6F">
        <w:drawing>
          <wp:anchor distT="0" distB="0" distL="114300" distR="114300" simplePos="0" relativeHeight="251659264" behindDoc="1" locked="0" layoutInCell="1" allowOverlap="1" wp14:anchorId="4FB8CAE7" wp14:editId="211A899C">
            <wp:simplePos x="0" y="0"/>
            <wp:positionH relativeFrom="page">
              <wp:align>center</wp:align>
            </wp:positionH>
            <wp:positionV relativeFrom="paragraph">
              <wp:posOffset>452120</wp:posOffset>
            </wp:positionV>
            <wp:extent cx="5979532" cy="4638675"/>
            <wp:effectExtent l="0" t="0" r="2540" b="0"/>
            <wp:wrapNone/>
            <wp:docPr id="74845584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5849" name="Grafik 1" descr="Ein Bild, das Text, Screenshot, Diagramm, Reihe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32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79906" w14:textId="77777777" w:rsidR="00F65DFB" w:rsidRPr="00F65DFB" w:rsidRDefault="00F65DFB" w:rsidP="00F65DFB"/>
    <w:p w14:paraId="17F4685A" w14:textId="77777777" w:rsidR="00F65DFB" w:rsidRPr="00F65DFB" w:rsidRDefault="00F65DFB" w:rsidP="00F65DFB"/>
    <w:p w14:paraId="2FAF12C9" w14:textId="77777777" w:rsidR="00F65DFB" w:rsidRPr="00F65DFB" w:rsidRDefault="00F65DFB" w:rsidP="00F65DFB"/>
    <w:p w14:paraId="773F7BC6" w14:textId="77777777" w:rsidR="00F65DFB" w:rsidRPr="00F65DFB" w:rsidRDefault="00F65DFB" w:rsidP="00F65DFB"/>
    <w:p w14:paraId="13311422" w14:textId="77777777" w:rsidR="00F65DFB" w:rsidRPr="00F65DFB" w:rsidRDefault="00F65DFB" w:rsidP="00F65DFB"/>
    <w:p w14:paraId="4F009EF4" w14:textId="77777777" w:rsidR="00F65DFB" w:rsidRPr="00F65DFB" w:rsidRDefault="00F65DFB" w:rsidP="00F65DFB"/>
    <w:p w14:paraId="305B2B92" w14:textId="77777777" w:rsidR="00F65DFB" w:rsidRPr="00F65DFB" w:rsidRDefault="00F65DFB" w:rsidP="00F65DFB"/>
    <w:p w14:paraId="79CFFD80" w14:textId="77777777" w:rsidR="00F65DFB" w:rsidRPr="00F65DFB" w:rsidRDefault="00F65DFB" w:rsidP="00F65DFB"/>
    <w:p w14:paraId="331EF66A" w14:textId="77777777" w:rsidR="00F65DFB" w:rsidRPr="00F65DFB" w:rsidRDefault="00F65DFB" w:rsidP="00F65DFB"/>
    <w:p w14:paraId="41513AA7" w14:textId="77777777" w:rsidR="00F65DFB" w:rsidRPr="00F65DFB" w:rsidRDefault="00F65DFB" w:rsidP="00F65DFB"/>
    <w:p w14:paraId="1B00B654" w14:textId="77777777" w:rsidR="00F65DFB" w:rsidRPr="00F65DFB" w:rsidRDefault="00F65DFB" w:rsidP="00F65DFB"/>
    <w:p w14:paraId="38AC66DE" w14:textId="77777777" w:rsidR="00F65DFB" w:rsidRPr="00F65DFB" w:rsidRDefault="00F65DFB" w:rsidP="00F65DFB"/>
    <w:p w14:paraId="33A56D18" w14:textId="77777777" w:rsidR="00F65DFB" w:rsidRPr="00F65DFB" w:rsidRDefault="00F65DFB" w:rsidP="00F65DFB"/>
    <w:p w14:paraId="5E780BC1" w14:textId="77777777" w:rsidR="00F65DFB" w:rsidRPr="00F65DFB" w:rsidRDefault="00F65DFB" w:rsidP="00F65DFB"/>
    <w:p w14:paraId="30BEB680" w14:textId="77777777" w:rsidR="00F65DFB" w:rsidRPr="00F65DFB" w:rsidRDefault="00F65DFB" w:rsidP="00F65DFB"/>
    <w:p w14:paraId="1083C640" w14:textId="77777777" w:rsidR="00F65DFB" w:rsidRPr="00F65DFB" w:rsidRDefault="00F65DFB" w:rsidP="00F65DFB"/>
    <w:p w14:paraId="3C2CC5E1" w14:textId="77777777" w:rsidR="00F65DFB" w:rsidRPr="00F65DFB" w:rsidRDefault="00F65DFB" w:rsidP="00F65DFB"/>
    <w:p w14:paraId="2D4ACC82" w14:textId="77777777" w:rsidR="00F65DFB" w:rsidRPr="00F65DFB" w:rsidRDefault="00F65DFB" w:rsidP="00F65DFB"/>
    <w:p w14:paraId="3A6CDCC5" w14:textId="77777777" w:rsidR="00F65DFB" w:rsidRPr="00F65DFB" w:rsidRDefault="00F65DFB" w:rsidP="00F65DFB"/>
    <w:p w14:paraId="225ACAAB" w14:textId="77777777" w:rsidR="00F65DFB" w:rsidRPr="00F65DFB" w:rsidRDefault="00F65DFB" w:rsidP="00F65DFB"/>
    <w:p w14:paraId="5F33FB99" w14:textId="77777777" w:rsidR="00F65DFB" w:rsidRPr="00F65DFB" w:rsidRDefault="00F65DFB" w:rsidP="00F65DFB"/>
    <w:p w14:paraId="2C7796E4" w14:textId="77777777" w:rsidR="00F65DFB" w:rsidRPr="00F65DFB" w:rsidRDefault="00F65DFB" w:rsidP="00F65DFB"/>
    <w:p w14:paraId="0F98D849" w14:textId="77777777" w:rsidR="00F65DFB" w:rsidRPr="00F65DFB" w:rsidRDefault="00F65DFB" w:rsidP="00F65DFB"/>
    <w:p w14:paraId="331EB231" w14:textId="77777777" w:rsidR="00F65DFB" w:rsidRPr="00F65DFB" w:rsidRDefault="00F65DFB" w:rsidP="00F65DFB"/>
    <w:p w14:paraId="0B2275CE" w14:textId="77777777" w:rsidR="00F65DFB" w:rsidRPr="00F65DFB" w:rsidRDefault="00F65DFB" w:rsidP="00F65DFB"/>
    <w:p w14:paraId="6C9FE35E" w14:textId="77777777" w:rsidR="00F65DFB" w:rsidRPr="00F65DFB" w:rsidRDefault="00F65DFB" w:rsidP="00F65DFB"/>
    <w:p w14:paraId="28CE9908" w14:textId="77777777" w:rsidR="00F65DFB" w:rsidRPr="00F65DFB" w:rsidRDefault="00F65DFB" w:rsidP="00F65DFB"/>
    <w:p w14:paraId="3BF21CAC" w14:textId="77777777" w:rsidR="00F65DFB" w:rsidRPr="00F65DFB" w:rsidRDefault="00F65DFB" w:rsidP="00F65DFB"/>
    <w:p w14:paraId="6860356A" w14:textId="77777777" w:rsidR="00F65DFB" w:rsidRPr="00F65DFB" w:rsidRDefault="00F65DFB" w:rsidP="00F65DFB"/>
    <w:p w14:paraId="43E56E67" w14:textId="77777777" w:rsidR="00F65DFB" w:rsidRPr="00F65DFB" w:rsidRDefault="00F65DFB" w:rsidP="00F65DFB"/>
    <w:p w14:paraId="68A10EC3" w14:textId="77777777" w:rsidR="00F65DFB" w:rsidRDefault="00F65DFB" w:rsidP="00F65DFB"/>
    <w:p w14:paraId="39F37538" w14:textId="77777777" w:rsidR="00F65DFB" w:rsidRDefault="00F65DFB" w:rsidP="00F65DFB"/>
    <w:p w14:paraId="1DAD4C1B" w14:textId="53BCDF22" w:rsidR="00F65DFB" w:rsidRDefault="00F65DFB" w:rsidP="00F65DFB">
      <w:pPr>
        <w:pStyle w:val="berschrift1"/>
      </w:pPr>
      <w:bookmarkStart w:id="28" w:name="_Toc145076414"/>
      <w:r>
        <w:t>Swagger Dokumentation</w:t>
      </w:r>
      <w:bookmarkEnd w:id="28"/>
    </w:p>
    <w:p w14:paraId="2F5B7D78" w14:textId="124F1E29" w:rsidR="00F65DFB" w:rsidRDefault="00F65DFB" w:rsidP="00F65DFB">
      <w:r>
        <w:t>Mit Swagger kann man die einzelnen CRUD-Operationen dokumentieren. Wenn man auf den folgenden Link geht, kann man sehen, was die Endpoints machen:</w:t>
      </w:r>
    </w:p>
    <w:p w14:paraId="1478D166" w14:textId="77777777" w:rsidR="00F65DFB" w:rsidRPr="00F65DFB" w:rsidRDefault="00F65DFB" w:rsidP="00F65DFB">
      <w:hyperlink r:id="rId19" w:anchor="/" w:history="1">
        <w:r w:rsidRPr="00F65DFB">
          <w:t>http://localhost:808</w:t>
        </w:r>
        <w:r w:rsidRPr="00F65DFB">
          <w:t>0</w:t>
        </w:r>
        <w:r w:rsidRPr="00F65DFB">
          <w:t>/myapi/swagger-ui/index.html#/</w:t>
        </w:r>
      </w:hyperlink>
    </w:p>
    <w:p w14:paraId="757B40FB" w14:textId="77777777" w:rsidR="00F65DFB" w:rsidRDefault="00F65DFB" w:rsidP="00F65DFB"/>
    <w:sectPr w:rsidR="00F65DFB" w:rsidSect="004A71A0">
      <w:footerReference w:type="default" r:id="rId2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9FCA" w14:textId="77777777" w:rsidR="00DE28B1" w:rsidRDefault="00DE28B1" w:rsidP="00E4787B">
      <w:pPr>
        <w:spacing w:after="0"/>
      </w:pPr>
      <w:r>
        <w:separator/>
      </w:r>
    </w:p>
  </w:endnote>
  <w:endnote w:type="continuationSeparator" w:id="0">
    <w:p w14:paraId="0C0C2787" w14:textId="77777777" w:rsidR="00DE28B1" w:rsidRDefault="00DE28B1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AB8B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418D0B18" wp14:editId="5AEF5FE0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CE29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70153B8A" wp14:editId="799A025C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080F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24596C8C" wp14:editId="15A60AB5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r w:rsidRPr="005D5EBE">
      <w:rPr>
        <w:color w:val="808080"/>
        <w:sz w:val="18"/>
        <w:szCs w:val="18"/>
        <w:lang w:val="en-US"/>
      </w:rPr>
      <w:t xml:space="preserve">Seite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08FA" w14:textId="77777777" w:rsidR="00DE28B1" w:rsidRDefault="00DE28B1" w:rsidP="00E4787B">
      <w:pPr>
        <w:spacing w:after="0"/>
      </w:pPr>
      <w:r>
        <w:separator/>
      </w:r>
    </w:p>
  </w:footnote>
  <w:footnote w:type="continuationSeparator" w:id="0">
    <w:p w14:paraId="06F053B0" w14:textId="77777777" w:rsidR="00DE28B1" w:rsidRDefault="00DE28B1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BAB3" w14:textId="065EDDBF" w:rsidR="004A71A0" w:rsidRPr="0035609E" w:rsidRDefault="007A14AD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  <w:lang w:val="en-GB"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78720" behindDoc="0" locked="0" layoutInCell="1" allowOverlap="1" wp14:anchorId="20BF860F" wp14:editId="6E86B9A6">
          <wp:simplePos x="0" y="0"/>
          <wp:positionH relativeFrom="margin">
            <wp:align>right</wp:align>
          </wp:positionH>
          <wp:positionV relativeFrom="paragraph">
            <wp:posOffset>93345</wp:posOffset>
          </wp:positionV>
          <wp:extent cx="2120526" cy="581025"/>
          <wp:effectExtent l="0" t="0" r="0" b="0"/>
          <wp:wrapSquare wrapText="bothSides"/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  <w:lang w:val="en-GB"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609E" w:rsidRPr="0035609E">
          <w:rPr>
            <w:rFonts w:cs="Arial"/>
            <w:b/>
            <w:lang w:val="en-GB"/>
          </w:rPr>
          <w:t>OurSpace – üK223</w:t>
        </w:r>
      </w:sdtContent>
    </w:sdt>
  </w:p>
  <w:sdt>
    <w:sdtPr>
      <w:rPr>
        <w:rFonts w:cs="Arial"/>
        <w:b/>
        <w:sz w:val="20"/>
        <w:szCs w:val="20"/>
        <w:lang w:val="en-GB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62D62949" w14:textId="70FDBBBE" w:rsidR="004A71A0" w:rsidRPr="0035609E" w:rsidRDefault="0035609E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  <w:lang w:val="en-GB"/>
          </w:rPr>
        </w:pPr>
        <w:r>
          <w:rPr>
            <w:rFonts w:cs="Arial"/>
            <w:b/>
            <w:sz w:val="20"/>
            <w:szCs w:val="20"/>
            <w:lang w:val="en-GB"/>
          </w:rPr>
          <w:t>Social Media Website Gruppe 5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30405E7" w14:textId="77777777" w:rsidR="0035609E" w:rsidRPr="0035609E" w:rsidRDefault="0035609E" w:rsidP="004A71A0">
    <w:pPr>
      <w:pStyle w:val="Kopfzeile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EB79" w14:textId="1BE0B1DF" w:rsidR="004A71A0" w:rsidRPr="0035609E" w:rsidRDefault="007A14AD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  <w:lang w:val="en-GB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2C3DEB25" wp14:editId="5E72AAF4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2120526" cy="581025"/>
          <wp:effectExtent l="0" t="0" r="0" b="0"/>
          <wp:wrapSquare wrapText="bothSides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  <w:lang w:val="en-GB"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609E" w:rsidRPr="0035609E">
          <w:rPr>
            <w:rFonts w:cs="Arial"/>
            <w:b/>
            <w:lang w:val="en-GB"/>
          </w:rPr>
          <w:t>OurSpace – üK223</w:t>
        </w:r>
      </w:sdtContent>
    </w:sdt>
  </w:p>
  <w:sdt>
    <w:sdtPr>
      <w:rPr>
        <w:rFonts w:cs="Arial"/>
        <w:b/>
        <w:sz w:val="20"/>
        <w:szCs w:val="20"/>
        <w:lang w:val="en-GB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7FD15F70" w14:textId="185EAA28" w:rsidR="004A71A0" w:rsidRPr="0035609E" w:rsidRDefault="0035609E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  <w:lang w:val="en-GB"/>
          </w:rPr>
        </w:pPr>
        <w:r>
          <w:rPr>
            <w:rFonts w:cs="Arial"/>
            <w:b/>
            <w:sz w:val="20"/>
            <w:szCs w:val="20"/>
            <w:lang w:val="en-GB"/>
          </w:rPr>
          <w:t>Social Media Website Gruppe 5</w:t>
        </w:r>
      </w:p>
    </w:sdtContent>
  </w:sdt>
  <w:p w14:paraId="1E474DC4" w14:textId="77777777" w:rsidR="00C1280D" w:rsidRPr="0035609E" w:rsidRDefault="00C1280D" w:rsidP="004A71A0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656E4E"/>
    <w:multiLevelType w:val="hybridMultilevel"/>
    <w:tmpl w:val="F83CAC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1131E"/>
    <w:multiLevelType w:val="hybridMultilevel"/>
    <w:tmpl w:val="425658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5306">
    <w:abstractNumId w:val="0"/>
  </w:num>
  <w:num w:numId="2" w16cid:durableId="1820538675">
    <w:abstractNumId w:val="2"/>
  </w:num>
  <w:num w:numId="3" w16cid:durableId="1161968520">
    <w:abstractNumId w:val="7"/>
  </w:num>
  <w:num w:numId="4" w16cid:durableId="1349483546">
    <w:abstractNumId w:val="3"/>
  </w:num>
  <w:num w:numId="5" w16cid:durableId="974798610">
    <w:abstractNumId w:val="5"/>
  </w:num>
  <w:num w:numId="6" w16cid:durableId="21710598">
    <w:abstractNumId w:val="6"/>
  </w:num>
  <w:num w:numId="7" w16cid:durableId="443036039">
    <w:abstractNumId w:val="8"/>
  </w:num>
  <w:num w:numId="8" w16cid:durableId="1682514158">
    <w:abstractNumId w:val="0"/>
  </w:num>
  <w:num w:numId="9" w16cid:durableId="393893793">
    <w:abstractNumId w:val="1"/>
  </w:num>
  <w:num w:numId="10" w16cid:durableId="322900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E"/>
    <w:rsid w:val="00003E01"/>
    <w:rsid w:val="00004C86"/>
    <w:rsid w:val="00006067"/>
    <w:rsid w:val="000643FE"/>
    <w:rsid w:val="00075D75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5609E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27FD1"/>
    <w:rsid w:val="0044538F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A14AD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1FCC"/>
    <w:rsid w:val="00BD6ED9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E28B1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1BCC"/>
    <w:rsid w:val="00F36839"/>
    <w:rsid w:val="00F53DC4"/>
    <w:rsid w:val="00F65DFB"/>
    <w:rsid w:val="00F82CDF"/>
    <w:rsid w:val="00F92DE1"/>
    <w:rsid w:val="00F960F4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17B929"/>
  <w15:docId w15:val="{E5295512-EAD9-431A-9B83-9955130C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localhost:8080/myapi/swagger-ui/index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Downloads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8F07DFCEFE4990AEDE11183F7C45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C7594A-34C8-47DD-B263-55BB16F0190C}"/>
      </w:docPartPr>
      <w:docPartBody>
        <w:p w:rsidR="00F145BE" w:rsidRDefault="00000000">
          <w:pPr>
            <w:pStyle w:val="8F8F07DFCEFE4990AEDE11183F7C4554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A45706E286AA4227ABC2C3AA1BBC8C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DFE1A7-174C-40DE-887B-E2F219F504E7}"/>
      </w:docPartPr>
      <w:docPartBody>
        <w:p w:rsidR="00F145BE" w:rsidRDefault="00000000">
          <w:pPr>
            <w:pStyle w:val="A45706E286AA4227ABC2C3AA1BBC8C9D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10760888A921443B93A2582A4CA5E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53A5FD-2D3F-4C64-9838-9415D48067DA}"/>
      </w:docPartPr>
      <w:docPartBody>
        <w:p w:rsidR="00F145BE" w:rsidRDefault="00165073" w:rsidP="00165073">
          <w:pPr>
            <w:pStyle w:val="10760888A921443B93A2582A4CA5E9BF"/>
          </w:pPr>
          <w:r w:rsidRPr="00684F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73"/>
    <w:rsid w:val="00165073"/>
    <w:rsid w:val="00A629C2"/>
    <w:rsid w:val="00AE0CEF"/>
    <w:rsid w:val="00F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65073"/>
    <w:rPr>
      <w:color w:val="808080"/>
    </w:rPr>
  </w:style>
  <w:style w:type="paragraph" w:customStyle="1" w:styleId="8F8F07DFCEFE4990AEDE11183F7C4554">
    <w:name w:val="8F8F07DFCEFE4990AEDE11183F7C4554"/>
  </w:style>
  <w:style w:type="paragraph" w:customStyle="1" w:styleId="A45706E286AA4227ABC2C3AA1BBC8C9D">
    <w:name w:val="A45706E286AA4227ABC2C3AA1BBC8C9D"/>
  </w:style>
  <w:style w:type="paragraph" w:customStyle="1" w:styleId="10760888A921443B93A2582A4CA5E9BF">
    <w:name w:val="10760888A921443B93A2582A4CA5E9BF"/>
    <w:rsid w:val="00165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nicolas.boeglin@nyp.ch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4F6C962EDDB7488C0F753C5546BAAE" ma:contentTypeVersion="11" ma:contentTypeDescription="Ein neues Dokument erstellen." ma:contentTypeScope="" ma:versionID="1fcc4a96538a86607ec98ef7ca2f80af">
  <xsd:schema xmlns:xsd="http://www.w3.org/2001/XMLSchema" xmlns:xs="http://www.w3.org/2001/XMLSchema" xmlns:p="http://schemas.microsoft.com/office/2006/metadata/properties" xmlns:ns2="7b5d465f-fbad-4b07-871a-e99b6dd277b0" xmlns:ns3="ec990c05-f1b3-4423-a858-6fd6ac3605b7" targetNamespace="http://schemas.microsoft.com/office/2006/metadata/properties" ma:root="true" ma:fieldsID="730ff45563aad501921bd328d32dd09e" ns2:_="" ns3:_="">
    <xsd:import namespace="7b5d465f-fbad-4b07-871a-e99b6dd277b0"/>
    <xsd:import namespace="ec990c05-f1b3-4423-a858-6fd6ac360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d465f-fbad-4b07-871a-e99b6dd27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90c05-f1b3-4423-a858-6fd6ac360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66bff1-1966-433c-9c02-11c2900fa0c0}" ma:internalName="TaxCatchAll" ma:showField="CatchAllData" ma:web="ec990c05-f1b3-4423-a858-6fd6ac360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990c05-f1b3-4423-a858-6fd6ac3605b7" xsi:nil="true"/>
    <lcf76f155ced4ddcb4097134ff3c332f xmlns="7b5d465f-fbad-4b07-871a-e99b6dd277b0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8C0C1-0880-4906-B45E-B82E2D985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d465f-fbad-4b07-871a-e99b6dd277b0"/>
    <ds:schemaRef ds:uri="ec990c05-f1b3-4423-a858-6fd6ac360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A754-D62F-41B0-A8F1-4B8929ECBD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AF9132-AF58-4CBB-B245-7968075BCDDA}">
  <ds:schemaRefs>
    <ds:schemaRef ds:uri="http://schemas.microsoft.com/office/2006/metadata/properties"/>
    <ds:schemaRef ds:uri="http://schemas.microsoft.com/office/infopath/2007/PartnerControls"/>
    <ds:schemaRef ds:uri="ec990c05-f1b3-4423-a858-6fd6ac3605b7"/>
    <ds:schemaRef ds:uri="7b5d465f-fbad-4b07-871a-e99b6dd277b0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OurSpace – üK223</vt:lpstr>
    </vt:vector>
  </TitlesOfParts>
  <Company>Noser Young AG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OurSpace – üK223</dc:title>
  <dc:subject>Social Media Website Gruppe 5</dc:subject>
  <dc:creator>Aurora Gjemaj</dc:creator>
  <cp:lastModifiedBy>Nikola Bogosavljevic</cp:lastModifiedBy>
  <cp:revision>3</cp:revision>
  <cp:lastPrinted>2023-09-08T12:43:00Z</cp:lastPrinted>
  <dcterms:created xsi:type="dcterms:W3CDTF">2023-09-08T11:51:00Z</dcterms:created>
  <dcterms:modified xsi:type="dcterms:W3CDTF">2023-09-08T12:43:00Z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0x010100684F6C962EDDB7488C0F753C5546BAAE</vt:lpwstr>
  </property>
</Properties>
</file>